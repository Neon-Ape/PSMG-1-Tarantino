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6D06861F" wp14:editId="2E545244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3A7F12" w:rsidP="00712435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="009F3E31" w:rsidRPr="00712435">
        <w:rPr>
          <w:rStyle w:val="AngabenzumLehrstuhl"/>
          <w:bCs w:val="0"/>
          <w:sz w:val="22"/>
        </w:rPr>
        <w:t>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</w:t>
      </w:r>
      <w:r w:rsidR="009810E3">
        <w:rPr>
          <w:rStyle w:val="AngabenzumLehrstuhl"/>
          <w:bCs w:val="0"/>
          <w:sz w:val="22"/>
        </w:rPr>
        <w:t xml:space="preserve">ehrstuhl für Medieninformatik 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F8435F" w:rsidRPr="00F8435F" w:rsidRDefault="00F8435F" w:rsidP="009F3E31">
      <w:pPr>
        <w:pStyle w:val="TitelseiteText"/>
        <w:rPr>
          <w:lang w:val="en-US"/>
        </w:rPr>
      </w:pPr>
      <w:r w:rsidRPr="00F8435F">
        <w:rPr>
          <w:lang w:val="en-US"/>
        </w:rPr>
        <w:t>Projektseminar Mediengestaltung I: Informationsvisualisierung</w:t>
      </w:r>
    </w:p>
    <w:p w:rsidR="00F8435F" w:rsidRPr="00F8435F" w:rsidRDefault="00F8435F" w:rsidP="009F3E31">
      <w:pPr>
        <w:pStyle w:val="TitelseiteText"/>
        <w:rPr>
          <w:lang w:val="en-US"/>
        </w:rPr>
      </w:pPr>
      <w:r w:rsidRPr="00F8435F">
        <w:rPr>
          <w:lang w:val="en-US"/>
        </w:rPr>
        <w:t>MEI-M 05.3: Projektseminar Mediengestaltung</w:t>
      </w:r>
    </w:p>
    <w:p w:rsidR="009F3E31" w:rsidRPr="00DB2C8C" w:rsidRDefault="007D79AF" w:rsidP="009F3E31">
      <w:pPr>
        <w:pStyle w:val="TitelseiteText"/>
        <w:rPr>
          <w:lang w:val="en-US"/>
        </w:rPr>
      </w:pPr>
      <w:r w:rsidRPr="00DB2C8C">
        <w:rPr>
          <w:lang w:val="en-US"/>
        </w:rPr>
        <w:t>Sommersemester 201</w:t>
      </w:r>
      <w:r w:rsidR="008B593E">
        <w:rPr>
          <w:lang w:val="en-US"/>
        </w:rPr>
        <w:t>7</w:t>
      </w:r>
    </w:p>
    <w:p w:rsidR="009F3E31" w:rsidRPr="00DB2C8C" w:rsidRDefault="009F3E31" w:rsidP="009F3E31">
      <w:pPr>
        <w:pStyle w:val="TitelseiteText"/>
        <w:rPr>
          <w:lang w:val="en-US"/>
        </w:rPr>
      </w:pPr>
    </w:p>
    <w:p w:rsidR="009F3E31" w:rsidRPr="00DB2C8C" w:rsidRDefault="009F3E31" w:rsidP="009F3E31">
      <w:pPr>
        <w:pStyle w:val="TitelseiteText"/>
        <w:rPr>
          <w:lang w:val="en-US"/>
        </w:rPr>
      </w:pPr>
    </w:p>
    <w:p w:rsidR="009F3E31" w:rsidRPr="00DB2C8C" w:rsidRDefault="009F3E31" w:rsidP="009F3E31">
      <w:pPr>
        <w:rPr>
          <w:lang w:val="en-US"/>
        </w:rPr>
      </w:pPr>
    </w:p>
    <w:p w:rsidR="009F3E31" w:rsidRPr="00DB2C8C" w:rsidRDefault="009F3E31" w:rsidP="009F3E31">
      <w:pPr>
        <w:rPr>
          <w:lang w:val="en-US"/>
        </w:rPr>
      </w:pPr>
    </w:p>
    <w:p w:rsidR="009F3E31" w:rsidRPr="00DB2C8C" w:rsidRDefault="00F8435F" w:rsidP="008B593E">
      <w:pPr>
        <w:pStyle w:val="Titel"/>
        <w:spacing w:line="240" w:lineRule="auto"/>
        <w:rPr>
          <w:lang w:val="en-US"/>
        </w:rPr>
      </w:pPr>
      <w:r>
        <w:rPr>
          <w:sz w:val="46"/>
          <w:lang w:val="en-US"/>
        </w:rPr>
        <w:t>Cursewords and Deaths in Tarantino Movies</w:t>
      </w:r>
    </w:p>
    <w:p w:rsidR="009F3E31" w:rsidRPr="00DB2C8C" w:rsidRDefault="009F3E31" w:rsidP="009F3E31">
      <w:pPr>
        <w:rPr>
          <w:lang w:val="en-US"/>
        </w:rPr>
      </w:pPr>
    </w:p>
    <w:p w:rsidR="009F3E31" w:rsidRPr="00DB2C8C" w:rsidRDefault="009F3E31" w:rsidP="009F3E31">
      <w:pPr>
        <w:rPr>
          <w:lang w:val="en-US"/>
        </w:rPr>
      </w:pPr>
    </w:p>
    <w:p w:rsidR="009A6B3E" w:rsidRPr="00B63863" w:rsidRDefault="009A6B3E" w:rsidP="009F3E31">
      <w:pPr>
        <w:rPr>
          <w:lang w:val="en-US"/>
        </w:rPr>
      </w:pPr>
    </w:p>
    <w:tbl>
      <w:tblPr>
        <w:tblStyle w:val="Tabellenraster"/>
        <w:tblW w:w="886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361"/>
      </w:tblGrid>
      <w:tr w:rsidR="00B63863" w:rsidRPr="00F716CD" w:rsidTr="008B593E">
        <w:trPr>
          <w:trHeight w:val="1756"/>
        </w:trPr>
        <w:tc>
          <w:tcPr>
            <w:tcW w:w="4503" w:type="dxa"/>
          </w:tcPr>
          <w:p w:rsidR="00B63863" w:rsidRDefault="00F8435F" w:rsidP="003540A8">
            <w:pPr>
              <w:pStyle w:val="TitelseiteText"/>
            </w:pPr>
            <w:r>
              <w:t>Amanda Breuer</w:t>
            </w:r>
          </w:p>
          <w:p w:rsidR="00B63863" w:rsidRPr="00034693" w:rsidRDefault="00B63863" w:rsidP="003540A8">
            <w:pPr>
              <w:pStyle w:val="TitelseiteText"/>
            </w:pPr>
          </w:p>
          <w:p w:rsidR="00B63863" w:rsidRPr="00F716CD" w:rsidRDefault="00B63863" w:rsidP="003540A8">
            <w:pPr>
              <w:pStyle w:val="TitelseiteText"/>
            </w:pPr>
          </w:p>
        </w:tc>
        <w:tc>
          <w:tcPr>
            <w:tcW w:w="4361" w:type="dxa"/>
          </w:tcPr>
          <w:p w:rsidR="00B63863" w:rsidRPr="00F716CD" w:rsidRDefault="00F8435F" w:rsidP="003540A8">
            <w:pPr>
              <w:pStyle w:val="TitelseiteText"/>
            </w:pPr>
            <w:r>
              <w:t>Alicia Fritsche</w:t>
            </w:r>
          </w:p>
        </w:tc>
      </w:tr>
      <w:tr w:rsidR="008B593E" w:rsidRPr="00F716CD" w:rsidTr="008B593E">
        <w:trPr>
          <w:trHeight w:val="426"/>
        </w:trPr>
        <w:tc>
          <w:tcPr>
            <w:tcW w:w="4503" w:type="dxa"/>
          </w:tcPr>
          <w:p w:rsidR="008B593E" w:rsidRDefault="00F8435F" w:rsidP="003540A8">
            <w:pPr>
              <w:pStyle w:val="TitelseiteText"/>
            </w:pPr>
            <w:r>
              <w:t>Louis Ritzkowski</w:t>
            </w:r>
          </w:p>
          <w:p w:rsidR="008B593E" w:rsidRDefault="008B593E" w:rsidP="003540A8">
            <w:pPr>
              <w:pStyle w:val="TitelseiteText"/>
            </w:pPr>
          </w:p>
          <w:p w:rsidR="00F8435F" w:rsidRDefault="00F8435F" w:rsidP="003540A8">
            <w:pPr>
              <w:pStyle w:val="TitelseiteText"/>
            </w:pPr>
          </w:p>
          <w:p w:rsidR="00F8435F" w:rsidRDefault="00F8435F" w:rsidP="003540A8">
            <w:pPr>
              <w:pStyle w:val="TitelseiteText"/>
            </w:pPr>
          </w:p>
          <w:p w:rsidR="00F8435F" w:rsidRDefault="00F8435F" w:rsidP="003540A8">
            <w:pPr>
              <w:pStyle w:val="TitelseiteText"/>
            </w:pPr>
          </w:p>
          <w:p w:rsidR="00F8435F" w:rsidRDefault="00F8435F" w:rsidP="003540A8">
            <w:pPr>
              <w:pStyle w:val="TitelseiteText"/>
            </w:pPr>
          </w:p>
          <w:p w:rsidR="00F8435F" w:rsidRDefault="00F8435F" w:rsidP="003540A8">
            <w:pPr>
              <w:pStyle w:val="TitelseiteText"/>
            </w:pPr>
          </w:p>
          <w:p w:rsidR="00F8435F" w:rsidRDefault="00F8435F" w:rsidP="003540A8">
            <w:pPr>
              <w:pStyle w:val="TitelseiteText"/>
            </w:pPr>
          </w:p>
          <w:p w:rsidR="008B593E" w:rsidRDefault="008B593E" w:rsidP="003540A8">
            <w:pPr>
              <w:pStyle w:val="TitelseiteText"/>
            </w:pPr>
            <w:r w:rsidRPr="00034693">
              <w:t xml:space="preserve">Abgegeben am </w:t>
            </w:r>
            <w:r>
              <w:t>31.07.2017</w:t>
            </w:r>
          </w:p>
        </w:tc>
        <w:tc>
          <w:tcPr>
            <w:tcW w:w="4361" w:type="dxa"/>
          </w:tcPr>
          <w:p w:rsidR="00F8435F" w:rsidRPr="00F716CD" w:rsidRDefault="00F8435F" w:rsidP="00F8435F">
            <w:pPr>
              <w:pStyle w:val="TitelseiteText"/>
            </w:pPr>
            <w:r w:rsidRPr="00F716CD">
              <w:t>Teresa Then</w:t>
            </w:r>
          </w:p>
          <w:p w:rsidR="00F8435F" w:rsidRPr="00F716CD" w:rsidRDefault="00F8435F" w:rsidP="00F8435F">
            <w:pPr>
              <w:pStyle w:val="TitelseiteText"/>
            </w:pPr>
            <w:r w:rsidRPr="00F716CD">
              <w:t>1720261</w:t>
            </w:r>
          </w:p>
          <w:p w:rsidR="00F8435F" w:rsidRDefault="00F8435F" w:rsidP="00F8435F">
            <w:pPr>
              <w:pStyle w:val="TitelseiteText"/>
            </w:pPr>
          </w:p>
          <w:p w:rsidR="00F8435F" w:rsidRPr="00F716CD" w:rsidRDefault="00F8435F" w:rsidP="00F8435F">
            <w:pPr>
              <w:pStyle w:val="TitelseiteText"/>
            </w:pPr>
            <w:r w:rsidRPr="00F716CD">
              <w:t>Medieninformatik</w:t>
            </w:r>
            <w:r>
              <w:t>, Medienwissenschaft</w:t>
            </w:r>
          </w:p>
          <w:p w:rsidR="00F8435F" w:rsidRDefault="00F8435F" w:rsidP="00F8435F">
            <w:pPr>
              <w:pStyle w:val="TitelseiteText"/>
            </w:pPr>
            <w:r>
              <w:t>5</w:t>
            </w:r>
            <w:r w:rsidRPr="00F716CD">
              <w:t xml:space="preserve">. </w:t>
            </w:r>
            <w:r>
              <w:t>Semester B.A.</w:t>
            </w:r>
          </w:p>
          <w:p w:rsidR="00F8435F" w:rsidRDefault="00F8435F" w:rsidP="00F8435F">
            <w:pPr>
              <w:pStyle w:val="TitelseiteText"/>
            </w:pPr>
          </w:p>
          <w:p w:rsidR="008B593E" w:rsidRPr="00F716CD" w:rsidRDefault="00F8435F" w:rsidP="00F8435F">
            <w:pPr>
              <w:pStyle w:val="TitelseiteText"/>
            </w:pPr>
            <w:r>
              <w:t>Teresa.Then@stud.uni-regensburg.de</w:t>
            </w:r>
          </w:p>
        </w:tc>
      </w:tr>
    </w:tbl>
    <w:p w:rsidR="009F3E31" w:rsidRPr="006C0AA4" w:rsidRDefault="009F3E31" w:rsidP="009F3E31">
      <w:pPr>
        <w:pStyle w:val="TitelseiteText"/>
      </w:pPr>
    </w:p>
    <w:p w:rsidR="00C54914" w:rsidRPr="00C54914" w:rsidRDefault="00C54914" w:rsidP="003540A8">
      <w:pPr>
        <w:pStyle w:val="Folgeabsatz"/>
        <w:ind w:firstLine="0"/>
        <w:sectPr w:rsidR="00C54914" w:rsidRPr="00C54914" w:rsidSect="000147EF">
          <w:headerReference w:type="default" r:id="rId9"/>
          <w:footerReference w:type="default" r:id="rId10"/>
          <w:headerReference w:type="firs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9F3E31" w:rsidRDefault="009A6082" w:rsidP="003A7F12">
      <w:pPr>
        <w:pStyle w:val="Inhaltsverzeichnisberschrift"/>
        <w:ind w:left="0" w:firstLine="0"/>
      </w:pPr>
      <w:r>
        <w:lastRenderedPageBreak/>
        <w:t>Inhalt</w:t>
      </w:r>
    </w:p>
    <w:p w:rsidR="009A6082" w:rsidRPr="009A6082" w:rsidRDefault="009A6082" w:rsidP="009A6082">
      <w:pPr>
        <w:rPr>
          <w:lang w:eastAsia="en-US"/>
        </w:rPr>
      </w:pPr>
    </w:p>
    <w:p w:rsidR="001F3869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89015581" w:history="1">
        <w:r w:rsidR="001F3869" w:rsidRPr="00B317CC">
          <w:rPr>
            <w:rStyle w:val="Hyperlink"/>
            <w:rFonts w:eastAsiaTheme="majorEastAsia"/>
            <w:noProof/>
            <w:lang w:val="en-US"/>
          </w:rPr>
          <w:t>1.</w:t>
        </w:r>
        <w:r w:rsidR="001F38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3869" w:rsidRPr="00B317CC">
          <w:rPr>
            <w:rStyle w:val="Hyperlink"/>
            <w:rFonts w:eastAsiaTheme="majorEastAsia"/>
            <w:noProof/>
            <w:lang w:val="en-US"/>
          </w:rPr>
          <w:t>Einleitung</w:t>
        </w:r>
        <w:r w:rsidR="001F3869">
          <w:rPr>
            <w:noProof/>
            <w:webHidden/>
          </w:rPr>
          <w:tab/>
        </w:r>
        <w:r w:rsidR="001F3869">
          <w:rPr>
            <w:noProof/>
            <w:webHidden/>
          </w:rPr>
          <w:fldChar w:fldCharType="begin"/>
        </w:r>
        <w:r w:rsidR="001F3869">
          <w:rPr>
            <w:noProof/>
            <w:webHidden/>
          </w:rPr>
          <w:instrText xml:space="preserve"> PAGEREF _Toc489015581 \h </w:instrText>
        </w:r>
        <w:r w:rsidR="001F3869">
          <w:rPr>
            <w:noProof/>
            <w:webHidden/>
          </w:rPr>
        </w:r>
        <w:r w:rsidR="001F3869">
          <w:rPr>
            <w:noProof/>
            <w:webHidden/>
          </w:rPr>
          <w:fldChar w:fldCharType="separate"/>
        </w:r>
        <w:r w:rsidR="001F3869">
          <w:rPr>
            <w:noProof/>
            <w:webHidden/>
          </w:rPr>
          <w:t>3</w:t>
        </w:r>
        <w:r w:rsidR="001F3869"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15582" w:history="1">
        <w:r w:rsidRPr="00B317CC">
          <w:rPr>
            <w:rStyle w:val="Hyperlink"/>
            <w:rFonts w:eastAsiaTheme="majorEastAsia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17CC">
          <w:rPr>
            <w:rStyle w:val="Hyperlink"/>
            <w:rFonts w:eastAsiaTheme="majorEastAsia"/>
            <w:noProof/>
            <w:lang w:val="en-US"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3" w:history="1">
        <w:r w:rsidRPr="00B317CC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17CC">
          <w:rPr>
            <w:rStyle w:val="Hyperlink"/>
            <w:rFonts w:eastAsiaTheme="majorEastAsia"/>
            <w:noProof/>
          </w:rPr>
          <w:t>Bubble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4" w:history="1">
        <w:r w:rsidRPr="00B317CC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17CC">
          <w:rPr>
            <w:rStyle w:val="Hyperlink"/>
            <w:rFonts w:eastAsiaTheme="majorEastAsia"/>
            <w:noProof/>
          </w:rPr>
          <w:t>Line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5" w:history="1">
        <w:r w:rsidRPr="00B317CC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17CC">
          <w:rPr>
            <w:rStyle w:val="Hyperlink"/>
            <w:rFonts w:eastAsiaTheme="majorEastAsia"/>
            <w:noProof/>
          </w:rPr>
          <w:t>Sankey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6" w:history="1">
        <w:r w:rsidRPr="00B317CC">
          <w:rPr>
            <w:rStyle w:val="Hyper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17CC">
          <w:rPr>
            <w:rStyle w:val="Hyperlink"/>
            <w:rFonts w:eastAsiaTheme="majorEastAsia"/>
            <w:noProof/>
          </w:rPr>
          <w:t>BarChart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89015587" w:history="1">
        <w:r w:rsidRPr="00B317CC">
          <w:rPr>
            <w:rStyle w:val="Hyperlink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17CC">
          <w:rPr>
            <w:rStyle w:val="Hyperlink"/>
            <w:rFonts w:eastAsiaTheme="majorEastAsia"/>
            <w:noProof/>
          </w:rPr>
          <w:t>IMDb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15588" w:history="1">
        <w:r w:rsidRPr="00B317CC">
          <w:rPr>
            <w:rStyle w:val="Hyperlink"/>
            <w:rFonts w:eastAsiaTheme="majorEastAsia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17CC">
          <w:rPr>
            <w:rStyle w:val="Hyperlink"/>
            <w:rFonts w:eastAsiaTheme="majorEastAsia"/>
            <w:noProof/>
            <w:lang w:val="en-US"/>
          </w:rPr>
          <w:t>Gestaltungskonzept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869" w:rsidRDefault="001F386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15589" w:history="1">
        <w:r w:rsidRPr="00B317CC">
          <w:rPr>
            <w:rStyle w:val="Hyperlink"/>
            <w:rFonts w:eastAsiaTheme="majorEastAsia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17CC">
          <w:rPr>
            <w:rStyle w:val="Hyperlink"/>
            <w:rFonts w:eastAsiaTheme="majorEastAsia"/>
            <w:noProof/>
            <w:lang w:val="en-US"/>
          </w:rPr>
          <w:t>Projektmanagement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8B593E" w:rsidRDefault="008B593E" w:rsidP="00F8435F">
      <w:pPr>
        <w:pStyle w:val="berschrift1"/>
        <w:numPr>
          <w:ilvl w:val="0"/>
          <w:numId w:val="34"/>
        </w:numPr>
        <w:rPr>
          <w:lang w:val="en-US"/>
        </w:rPr>
      </w:pPr>
      <w:bookmarkStart w:id="0" w:name="_Toc489015581"/>
      <w:r w:rsidRPr="008B593E">
        <w:rPr>
          <w:lang w:val="en-US"/>
        </w:rPr>
        <w:lastRenderedPageBreak/>
        <w:t>Einleitung</w:t>
      </w:r>
      <w:bookmarkEnd w:id="0"/>
      <w:r w:rsidR="008D5720" w:rsidRPr="008B593E">
        <w:rPr>
          <w:lang w:val="en-US"/>
        </w:rPr>
        <w:tab/>
      </w:r>
    </w:p>
    <w:p w:rsidR="00E30F6A" w:rsidRDefault="00E30F6A" w:rsidP="00E30F6A">
      <w:pPr>
        <w:rPr>
          <w:lang w:val="en-US"/>
        </w:rPr>
      </w:pPr>
      <w:r>
        <w:rPr>
          <w:lang w:val="en-US"/>
        </w:rPr>
        <w:t>Datensatz</w:t>
      </w:r>
    </w:p>
    <w:p w:rsidR="007A40DC" w:rsidRDefault="007A40DC" w:rsidP="007A40DC">
      <w:pPr>
        <w:pStyle w:val="Folgeabsatz"/>
        <w:ind w:firstLine="0"/>
        <w:rPr>
          <w:lang w:val="en-US"/>
        </w:rPr>
      </w:pPr>
      <w:r>
        <w:rPr>
          <w:lang w:val="en-US"/>
        </w:rPr>
        <w:t>Idee</w:t>
      </w:r>
    </w:p>
    <w:p w:rsidR="007A40DC" w:rsidRPr="007A40DC" w:rsidRDefault="007A40DC" w:rsidP="007A40DC">
      <w:pPr>
        <w:pStyle w:val="Folgeabsatz"/>
        <w:ind w:firstLine="0"/>
        <w:rPr>
          <w:lang w:val="en-US"/>
        </w:rPr>
      </w:pPr>
      <w:r>
        <w:rPr>
          <w:lang w:val="en-US"/>
        </w:rPr>
        <w:t>Medienwissenschaftlicher Ansatz?</w:t>
      </w:r>
    </w:p>
    <w:p w:rsidR="00313CE1" w:rsidRDefault="00D75046" w:rsidP="00F8435F">
      <w:pPr>
        <w:pStyle w:val="berschrift1"/>
        <w:numPr>
          <w:ilvl w:val="0"/>
          <w:numId w:val="34"/>
        </w:numPr>
        <w:rPr>
          <w:lang w:val="en-US"/>
        </w:rPr>
      </w:pPr>
      <w:bookmarkStart w:id="1" w:name="_Toc489015582"/>
      <w:r w:rsidRPr="00F8435F">
        <w:rPr>
          <w:lang w:val="en-US"/>
        </w:rPr>
        <w:lastRenderedPageBreak/>
        <w:t>Umsetzung</w:t>
      </w:r>
      <w:bookmarkEnd w:id="1"/>
    </w:p>
    <w:p w:rsidR="00F8435F" w:rsidRDefault="00F8435F" w:rsidP="00F8435F">
      <w:pPr>
        <w:pStyle w:val="berschrift2"/>
        <w:numPr>
          <w:ilvl w:val="1"/>
          <w:numId w:val="27"/>
        </w:numPr>
      </w:pPr>
      <w:bookmarkStart w:id="2" w:name="_Toc489015583"/>
      <w:r>
        <w:t>Bubble Chart</w:t>
      </w:r>
      <w:bookmarkEnd w:id="2"/>
    </w:p>
    <w:p w:rsidR="001F3869" w:rsidRDefault="001F3869" w:rsidP="001F3869">
      <w:r>
        <w:t>Code</w:t>
      </w:r>
    </w:p>
    <w:p w:rsidR="001F3869" w:rsidRDefault="001F3869" w:rsidP="001F3869">
      <w:pPr>
        <w:pStyle w:val="Folgeabsatz"/>
        <w:ind w:firstLine="0"/>
      </w:pPr>
      <w:r>
        <w:t>explorative Möglichkeiten</w:t>
      </w:r>
    </w:p>
    <w:p w:rsidR="001F3869" w:rsidRPr="001F3869" w:rsidRDefault="001F3869" w:rsidP="001F3869">
      <w:pPr>
        <w:pStyle w:val="Folgeabsatz"/>
        <w:ind w:firstLine="0"/>
      </w:pPr>
      <w:r>
        <w:t>Forschungszwecke</w:t>
      </w:r>
    </w:p>
    <w:p w:rsidR="001F3869" w:rsidRDefault="00F8435F" w:rsidP="001F3869">
      <w:pPr>
        <w:pStyle w:val="berschrift2"/>
        <w:numPr>
          <w:ilvl w:val="1"/>
          <w:numId w:val="27"/>
        </w:numPr>
      </w:pPr>
      <w:bookmarkStart w:id="3" w:name="_Toc489015584"/>
      <w:r>
        <w:t>Line Graph</w:t>
      </w:r>
      <w:bookmarkEnd w:id="3"/>
    </w:p>
    <w:p w:rsidR="001F3869" w:rsidRDefault="001F3869" w:rsidP="001F3869">
      <w:pPr>
        <w:pStyle w:val="berschrift2"/>
        <w:numPr>
          <w:ilvl w:val="1"/>
          <w:numId w:val="27"/>
        </w:numPr>
      </w:pPr>
      <w:bookmarkStart w:id="4" w:name="_Toc489015585"/>
      <w:r>
        <w:t>Sankey Flow</w:t>
      </w:r>
      <w:bookmarkEnd w:id="4"/>
    </w:p>
    <w:p w:rsidR="001F3869" w:rsidRDefault="001F3869" w:rsidP="001F3869">
      <w:pPr>
        <w:pStyle w:val="berschrift2"/>
        <w:numPr>
          <w:ilvl w:val="1"/>
          <w:numId w:val="27"/>
        </w:numPr>
      </w:pPr>
      <w:bookmarkStart w:id="5" w:name="_Toc489015586"/>
      <w:r>
        <w:t>BarChart</w:t>
      </w:r>
      <w:bookmarkEnd w:id="5"/>
      <w:r>
        <w:t xml:space="preserve"> </w:t>
      </w:r>
    </w:p>
    <w:p w:rsidR="001F3869" w:rsidRPr="001F3869" w:rsidRDefault="001F3869" w:rsidP="001F3869">
      <w:pPr>
        <w:pStyle w:val="berschrift2"/>
        <w:numPr>
          <w:ilvl w:val="1"/>
          <w:numId w:val="27"/>
        </w:numPr>
      </w:pPr>
      <w:bookmarkStart w:id="6" w:name="_Toc489015587"/>
      <w:r>
        <w:t>IMDb Rating</w:t>
      </w:r>
      <w:bookmarkEnd w:id="6"/>
    </w:p>
    <w:p w:rsidR="00F8435F" w:rsidRPr="00F8435F" w:rsidRDefault="00F8435F" w:rsidP="00F8435F">
      <w:pPr>
        <w:pStyle w:val="Folgeabsatz"/>
      </w:pPr>
    </w:p>
    <w:p w:rsidR="00137A79" w:rsidRPr="00137A79" w:rsidRDefault="00137A79" w:rsidP="00137A79"/>
    <w:p w:rsidR="002F069B" w:rsidRPr="00F8435F" w:rsidRDefault="001F3869" w:rsidP="00F8435F">
      <w:pPr>
        <w:pStyle w:val="berschrift1"/>
        <w:numPr>
          <w:ilvl w:val="0"/>
          <w:numId w:val="34"/>
        </w:numPr>
        <w:rPr>
          <w:lang w:val="en-US"/>
        </w:rPr>
      </w:pPr>
      <w:bookmarkStart w:id="7" w:name="_Toc489015588"/>
      <w:r>
        <w:rPr>
          <w:lang w:val="en-US"/>
        </w:rPr>
        <w:lastRenderedPageBreak/>
        <w:t>Gestaltungskonzept</w:t>
      </w:r>
      <w:bookmarkEnd w:id="7"/>
    </w:p>
    <w:p w:rsidR="00D75046" w:rsidRDefault="00D75046" w:rsidP="00D75046">
      <w:pPr>
        <w:pStyle w:val="Folgeabsatz"/>
      </w:pPr>
    </w:p>
    <w:p w:rsidR="00D75046" w:rsidRPr="00D75046" w:rsidRDefault="00D75046" w:rsidP="00D75046">
      <w:pPr>
        <w:pStyle w:val="Folgeabsatz"/>
      </w:pPr>
      <w:bookmarkStart w:id="8" w:name="_GoBack"/>
      <w:bookmarkEnd w:id="8"/>
    </w:p>
    <w:p w:rsidR="002F069B" w:rsidRPr="00F8435F" w:rsidRDefault="00D75046" w:rsidP="00F8435F">
      <w:pPr>
        <w:pStyle w:val="berschrift1"/>
        <w:numPr>
          <w:ilvl w:val="0"/>
          <w:numId w:val="34"/>
        </w:numPr>
        <w:rPr>
          <w:lang w:val="en-US"/>
        </w:rPr>
      </w:pPr>
      <w:bookmarkStart w:id="9" w:name="_Toc489015589"/>
      <w:r w:rsidRPr="00F8435F">
        <w:rPr>
          <w:lang w:val="en-US"/>
        </w:rPr>
        <w:lastRenderedPageBreak/>
        <w:t>Projektmanagement</w:t>
      </w:r>
      <w:bookmarkEnd w:id="9"/>
    </w:p>
    <w:sectPr w:rsidR="002F069B" w:rsidRPr="00F8435F" w:rsidSect="00611DFF">
      <w:headerReference w:type="default" r:id="rId12"/>
      <w:pgSz w:w="11906" w:h="16838"/>
      <w:pgMar w:top="1418" w:right="1418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CB0" w:rsidRDefault="00395CB0" w:rsidP="00793C70">
      <w:pPr>
        <w:spacing w:line="240" w:lineRule="auto"/>
      </w:pPr>
      <w:r>
        <w:separator/>
      </w:r>
    </w:p>
  </w:endnote>
  <w:endnote w:type="continuationSeparator" w:id="0">
    <w:p w:rsidR="00395CB0" w:rsidRDefault="00395CB0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Next LT W1G Medium">
    <w:altName w:val="Segoe UI Black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6026"/>
      <w:docPartObj>
        <w:docPartGallery w:val="Page Numbers (Bottom of Page)"/>
        <w:docPartUnique/>
      </w:docPartObj>
    </w:sdtPr>
    <w:sdtContent>
      <w:p w:rsidR="008B593E" w:rsidRDefault="008B593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0DC">
          <w:rPr>
            <w:noProof/>
          </w:rPr>
          <w:t>1</w:t>
        </w:r>
        <w:r>
          <w:fldChar w:fldCharType="end"/>
        </w:r>
      </w:p>
    </w:sdtContent>
  </w:sdt>
  <w:p w:rsidR="008B593E" w:rsidRDefault="008B59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CB0" w:rsidRDefault="00395CB0" w:rsidP="00793C70">
      <w:pPr>
        <w:spacing w:line="240" w:lineRule="auto"/>
      </w:pPr>
      <w:r>
        <w:separator/>
      </w:r>
    </w:p>
  </w:footnote>
  <w:footnote w:type="continuationSeparator" w:id="0">
    <w:p w:rsidR="00395CB0" w:rsidRDefault="00395CB0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3E" w:rsidRDefault="008B593E" w:rsidP="000147EF">
    <w:pPr>
      <w:pStyle w:val="Kopfzeile"/>
      <w:jc w:val="right"/>
    </w:pPr>
  </w:p>
  <w:p w:rsidR="008B593E" w:rsidRDefault="008B593E" w:rsidP="000147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6403"/>
      <w:docPartObj>
        <w:docPartGallery w:val="Page Numbers (Top of Page)"/>
        <w:docPartUnique/>
      </w:docPartObj>
    </w:sdtPr>
    <w:sdtContent>
      <w:p w:rsidR="008B593E" w:rsidRDefault="008B593E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0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3E" w:rsidRDefault="008B593E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85A52"/>
    <w:multiLevelType w:val="hybridMultilevel"/>
    <w:tmpl w:val="7A9C4B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64059"/>
    <w:multiLevelType w:val="hybridMultilevel"/>
    <w:tmpl w:val="F47AA132"/>
    <w:lvl w:ilvl="0" w:tplc="DBB2D09E">
      <w:start w:val="2"/>
      <w:numFmt w:val="decimal"/>
      <w:lvlText w:val="%1"/>
      <w:lvlJc w:val="left"/>
      <w:pPr>
        <w:ind w:left="720" w:hanging="360"/>
      </w:pPr>
      <w:rPr>
        <w:rFonts w:ascii="Frutiger Next LT W1G Medium" w:eastAsiaTheme="majorEastAsia" w:hAnsi="Frutiger Next LT W1G Medium" w:cs="Times New Roman" w:hint="default"/>
        <w:color w:val="0000FF" w:themeColor="hyperlink"/>
        <w:sz w:val="24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2538B"/>
    <w:multiLevelType w:val="multilevel"/>
    <w:tmpl w:val="682E10C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4BC7705"/>
    <w:multiLevelType w:val="hybridMultilevel"/>
    <w:tmpl w:val="9DBCC92E"/>
    <w:lvl w:ilvl="0" w:tplc="0407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4" w15:restartNumberingAfterBreak="0">
    <w:nsid w:val="354A13B7"/>
    <w:multiLevelType w:val="multilevel"/>
    <w:tmpl w:val="153C086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7957B89"/>
    <w:multiLevelType w:val="hybridMultilevel"/>
    <w:tmpl w:val="233896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D0217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F450CA1"/>
    <w:multiLevelType w:val="hybridMultilevel"/>
    <w:tmpl w:val="75E2C7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B38C8"/>
    <w:multiLevelType w:val="hybridMultilevel"/>
    <w:tmpl w:val="A504F2C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85738"/>
    <w:multiLevelType w:val="multilevel"/>
    <w:tmpl w:val="153C086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1F8170F"/>
    <w:multiLevelType w:val="hybridMultilevel"/>
    <w:tmpl w:val="F438BE4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E11DE9"/>
    <w:multiLevelType w:val="hybridMultilevel"/>
    <w:tmpl w:val="93D020B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991712"/>
    <w:multiLevelType w:val="hybridMultilevel"/>
    <w:tmpl w:val="8B9C89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90B92"/>
    <w:multiLevelType w:val="multilevel"/>
    <w:tmpl w:val="153C086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0575537"/>
    <w:multiLevelType w:val="hybridMultilevel"/>
    <w:tmpl w:val="450674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EF06D08"/>
    <w:multiLevelType w:val="multilevel"/>
    <w:tmpl w:val="2A30B9A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4182C3B"/>
    <w:multiLevelType w:val="hybridMultilevel"/>
    <w:tmpl w:val="26DA0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72727"/>
    <w:multiLevelType w:val="hybridMultilevel"/>
    <w:tmpl w:val="8460E8EC"/>
    <w:lvl w:ilvl="0" w:tplc="0407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2125C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167EC3"/>
    <w:multiLevelType w:val="hybridMultilevel"/>
    <w:tmpl w:val="A9187AC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A1A41"/>
    <w:multiLevelType w:val="hybridMultilevel"/>
    <w:tmpl w:val="D884FB58"/>
    <w:lvl w:ilvl="0" w:tplc="0407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6613D3E"/>
    <w:multiLevelType w:val="hybridMultilevel"/>
    <w:tmpl w:val="82244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8"/>
  </w:num>
  <w:num w:numId="14">
    <w:abstractNumId w:val="16"/>
  </w:num>
  <w:num w:numId="15">
    <w:abstractNumId w:val="21"/>
  </w:num>
  <w:num w:numId="16">
    <w:abstractNumId w:val="20"/>
  </w:num>
  <w:num w:numId="17">
    <w:abstractNumId w:val="31"/>
  </w:num>
  <w:num w:numId="18">
    <w:abstractNumId w:val="22"/>
  </w:num>
  <w:num w:numId="19">
    <w:abstractNumId w:val="25"/>
  </w:num>
  <w:num w:numId="20">
    <w:abstractNumId w:val="24"/>
  </w:num>
  <w:num w:numId="21">
    <w:abstractNumId w:val="13"/>
  </w:num>
  <w:num w:numId="22">
    <w:abstractNumId w:val="27"/>
  </w:num>
  <w:num w:numId="23">
    <w:abstractNumId w:val="32"/>
  </w:num>
  <w:num w:numId="24">
    <w:abstractNumId w:val="29"/>
  </w:num>
  <w:num w:numId="25">
    <w:abstractNumId w:val="12"/>
  </w:num>
  <w:num w:numId="26">
    <w:abstractNumId w:val="26"/>
  </w:num>
  <w:num w:numId="27">
    <w:abstractNumId w:val="14"/>
  </w:num>
  <w:num w:numId="28">
    <w:abstractNumId w:val="19"/>
  </w:num>
  <w:num w:numId="29">
    <w:abstractNumId w:val="23"/>
  </w:num>
  <w:num w:numId="30">
    <w:abstractNumId w:val="11"/>
  </w:num>
  <w:num w:numId="31">
    <w:abstractNumId w:val="18"/>
  </w:num>
  <w:num w:numId="32">
    <w:abstractNumId w:val="30"/>
  </w:num>
  <w:num w:numId="33">
    <w:abstractNumId w:val="17"/>
  </w:num>
  <w:num w:numId="34">
    <w:abstractNumId w:val="15"/>
  </w:num>
  <w:num w:numId="35">
    <w:abstractNumId w:val="25"/>
  </w:num>
  <w:num w:numId="36">
    <w:abstractNumId w:val="25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A4"/>
    <w:rsid w:val="000009FF"/>
    <w:rsid w:val="000147EF"/>
    <w:rsid w:val="000221F6"/>
    <w:rsid w:val="00030E10"/>
    <w:rsid w:val="000533C5"/>
    <w:rsid w:val="00063DDC"/>
    <w:rsid w:val="00070B8E"/>
    <w:rsid w:val="00073A9D"/>
    <w:rsid w:val="0008201A"/>
    <w:rsid w:val="00086AC9"/>
    <w:rsid w:val="000951CC"/>
    <w:rsid w:val="000A2F5B"/>
    <w:rsid w:val="000A7AF7"/>
    <w:rsid w:val="000C0933"/>
    <w:rsid w:val="000C6D6D"/>
    <w:rsid w:val="000E2B06"/>
    <w:rsid w:val="000E418F"/>
    <w:rsid w:val="000E6647"/>
    <w:rsid w:val="00102F09"/>
    <w:rsid w:val="00116A9F"/>
    <w:rsid w:val="00137A79"/>
    <w:rsid w:val="00140EC9"/>
    <w:rsid w:val="00144103"/>
    <w:rsid w:val="001544AE"/>
    <w:rsid w:val="00157356"/>
    <w:rsid w:val="00160AD0"/>
    <w:rsid w:val="00167B43"/>
    <w:rsid w:val="00173E3D"/>
    <w:rsid w:val="0017681A"/>
    <w:rsid w:val="00180292"/>
    <w:rsid w:val="00184B93"/>
    <w:rsid w:val="001955F5"/>
    <w:rsid w:val="001B318A"/>
    <w:rsid w:val="001C4575"/>
    <w:rsid w:val="001D1E46"/>
    <w:rsid w:val="001E250B"/>
    <w:rsid w:val="001E69C2"/>
    <w:rsid w:val="001F036C"/>
    <w:rsid w:val="001F3869"/>
    <w:rsid w:val="002032EA"/>
    <w:rsid w:val="00206B1C"/>
    <w:rsid w:val="002070F9"/>
    <w:rsid w:val="0021114D"/>
    <w:rsid w:val="00211754"/>
    <w:rsid w:val="00213D5C"/>
    <w:rsid w:val="002176B7"/>
    <w:rsid w:val="00230410"/>
    <w:rsid w:val="0023359A"/>
    <w:rsid w:val="00235E04"/>
    <w:rsid w:val="00246EB0"/>
    <w:rsid w:val="0025729E"/>
    <w:rsid w:val="002629A0"/>
    <w:rsid w:val="0027122B"/>
    <w:rsid w:val="00274AF2"/>
    <w:rsid w:val="0028116C"/>
    <w:rsid w:val="00286973"/>
    <w:rsid w:val="002A05F9"/>
    <w:rsid w:val="002A22BE"/>
    <w:rsid w:val="002C4FFE"/>
    <w:rsid w:val="002D4B9E"/>
    <w:rsid w:val="002E353C"/>
    <w:rsid w:val="002F069B"/>
    <w:rsid w:val="0030393C"/>
    <w:rsid w:val="00305B03"/>
    <w:rsid w:val="00313CE1"/>
    <w:rsid w:val="00313DF0"/>
    <w:rsid w:val="003163C7"/>
    <w:rsid w:val="00324BA6"/>
    <w:rsid w:val="003265D2"/>
    <w:rsid w:val="00331DF9"/>
    <w:rsid w:val="003540A8"/>
    <w:rsid w:val="003635A4"/>
    <w:rsid w:val="003679F5"/>
    <w:rsid w:val="00374E7A"/>
    <w:rsid w:val="00383BDE"/>
    <w:rsid w:val="00385BD2"/>
    <w:rsid w:val="00390DAB"/>
    <w:rsid w:val="00395CB0"/>
    <w:rsid w:val="0039710C"/>
    <w:rsid w:val="003A2F1A"/>
    <w:rsid w:val="003A34E9"/>
    <w:rsid w:val="003A6BBB"/>
    <w:rsid w:val="003A7F12"/>
    <w:rsid w:val="003B06B8"/>
    <w:rsid w:val="003B2B2F"/>
    <w:rsid w:val="003B5E79"/>
    <w:rsid w:val="003D0A43"/>
    <w:rsid w:val="003E49B8"/>
    <w:rsid w:val="003F0F53"/>
    <w:rsid w:val="003F2D0F"/>
    <w:rsid w:val="003F301F"/>
    <w:rsid w:val="003F76DE"/>
    <w:rsid w:val="0040027E"/>
    <w:rsid w:val="00403A81"/>
    <w:rsid w:val="0041472D"/>
    <w:rsid w:val="00434289"/>
    <w:rsid w:val="0043438A"/>
    <w:rsid w:val="00441A1A"/>
    <w:rsid w:val="004437D1"/>
    <w:rsid w:val="004466F8"/>
    <w:rsid w:val="004572F1"/>
    <w:rsid w:val="0046797B"/>
    <w:rsid w:val="00471FFC"/>
    <w:rsid w:val="00473AAC"/>
    <w:rsid w:val="00476691"/>
    <w:rsid w:val="00487D51"/>
    <w:rsid w:val="00490108"/>
    <w:rsid w:val="00491B16"/>
    <w:rsid w:val="00492F10"/>
    <w:rsid w:val="004A1465"/>
    <w:rsid w:val="004A1608"/>
    <w:rsid w:val="004A4296"/>
    <w:rsid w:val="004B0621"/>
    <w:rsid w:val="004D1002"/>
    <w:rsid w:val="004D6EBB"/>
    <w:rsid w:val="004E1E54"/>
    <w:rsid w:val="004E6B5B"/>
    <w:rsid w:val="004F100C"/>
    <w:rsid w:val="004F4F6F"/>
    <w:rsid w:val="00506F9C"/>
    <w:rsid w:val="00513524"/>
    <w:rsid w:val="00513B11"/>
    <w:rsid w:val="00523252"/>
    <w:rsid w:val="00526ACB"/>
    <w:rsid w:val="005536B6"/>
    <w:rsid w:val="005603DE"/>
    <w:rsid w:val="00583E3F"/>
    <w:rsid w:val="0058675A"/>
    <w:rsid w:val="00595925"/>
    <w:rsid w:val="00597C0A"/>
    <w:rsid w:val="005A0C04"/>
    <w:rsid w:val="005A0E1C"/>
    <w:rsid w:val="005D451D"/>
    <w:rsid w:val="005D65E7"/>
    <w:rsid w:val="005E0D25"/>
    <w:rsid w:val="005E20D8"/>
    <w:rsid w:val="005E681F"/>
    <w:rsid w:val="005F317F"/>
    <w:rsid w:val="005F4635"/>
    <w:rsid w:val="00611DFF"/>
    <w:rsid w:val="006167B6"/>
    <w:rsid w:val="00630B34"/>
    <w:rsid w:val="006457E9"/>
    <w:rsid w:val="0064657D"/>
    <w:rsid w:val="00652AF8"/>
    <w:rsid w:val="0066182A"/>
    <w:rsid w:val="00663E5E"/>
    <w:rsid w:val="00672459"/>
    <w:rsid w:val="00680270"/>
    <w:rsid w:val="0068145C"/>
    <w:rsid w:val="006862B9"/>
    <w:rsid w:val="00687B88"/>
    <w:rsid w:val="00695F93"/>
    <w:rsid w:val="006A47AC"/>
    <w:rsid w:val="006A506D"/>
    <w:rsid w:val="006B0684"/>
    <w:rsid w:val="006B34DD"/>
    <w:rsid w:val="006B4E2C"/>
    <w:rsid w:val="006C0AA4"/>
    <w:rsid w:val="006D11A8"/>
    <w:rsid w:val="006D7F42"/>
    <w:rsid w:val="006E0BA9"/>
    <w:rsid w:val="006F09DC"/>
    <w:rsid w:val="0070007A"/>
    <w:rsid w:val="0070029A"/>
    <w:rsid w:val="007031D7"/>
    <w:rsid w:val="00707AE0"/>
    <w:rsid w:val="00712435"/>
    <w:rsid w:val="00712E6A"/>
    <w:rsid w:val="00732AF2"/>
    <w:rsid w:val="0074262E"/>
    <w:rsid w:val="00742AE3"/>
    <w:rsid w:val="00743B05"/>
    <w:rsid w:val="00752450"/>
    <w:rsid w:val="00757F19"/>
    <w:rsid w:val="00760AB3"/>
    <w:rsid w:val="00762B32"/>
    <w:rsid w:val="00782224"/>
    <w:rsid w:val="00783959"/>
    <w:rsid w:val="00792A8D"/>
    <w:rsid w:val="00793C70"/>
    <w:rsid w:val="0079437B"/>
    <w:rsid w:val="007948F5"/>
    <w:rsid w:val="007A40DC"/>
    <w:rsid w:val="007D50E4"/>
    <w:rsid w:val="007D79AF"/>
    <w:rsid w:val="007F2C1C"/>
    <w:rsid w:val="00801FE6"/>
    <w:rsid w:val="0080695E"/>
    <w:rsid w:val="008105B7"/>
    <w:rsid w:val="00811A3E"/>
    <w:rsid w:val="00816876"/>
    <w:rsid w:val="0081791A"/>
    <w:rsid w:val="008359C2"/>
    <w:rsid w:val="008416CE"/>
    <w:rsid w:val="00844EA0"/>
    <w:rsid w:val="00852150"/>
    <w:rsid w:val="00853F08"/>
    <w:rsid w:val="008546B9"/>
    <w:rsid w:val="0086235C"/>
    <w:rsid w:val="008643D2"/>
    <w:rsid w:val="00865E46"/>
    <w:rsid w:val="0086670B"/>
    <w:rsid w:val="00866EF6"/>
    <w:rsid w:val="00867E7E"/>
    <w:rsid w:val="008714D5"/>
    <w:rsid w:val="00873B3B"/>
    <w:rsid w:val="008830A8"/>
    <w:rsid w:val="008861BD"/>
    <w:rsid w:val="0088677C"/>
    <w:rsid w:val="008873E3"/>
    <w:rsid w:val="00893D6A"/>
    <w:rsid w:val="008A310E"/>
    <w:rsid w:val="008B1F29"/>
    <w:rsid w:val="008B593E"/>
    <w:rsid w:val="008C1EDD"/>
    <w:rsid w:val="008C2A9A"/>
    <w:rsid w:val="008C4DB1"/>
    <w:rsid w:val="008C6BD4"/>
    <w:rsid w:val="008D25E7"/>
    <w:rsid w:val="008D5720"/>
    <w:rsid w:val="008E54E5"/>
    <w:rsid w:val="00921883"/>
    <w:rsid w:val="00925EDE"/>
    <w:rsid w:val="009321AB"/>
    <w:rsid w:val="00932BF8"/>
    <w:rsid w:val="009717DC"/>
    <w:rsid w:val="009810E3"/>
    <w:rsid w:val="0098148C"/>
    <w:rsid w:val="00982114"/>
    <w:rsid w:val="009A0603"/>
    <w:rsid w:val="009A376D"/>
    <w:rsid w:val="009A5EC5"/>
    <w:rsid w:val="009A6082"/>
    <w:rsid w:val="009A6B3E"/>
    <w:rsid w:val="009C1925"/>
    <w:rsid w:val="009E2B24"/>
    <w:rsid w:val="009F3E31"/>
    <w:rsid w:val="00A12BED"/>
    <w:rsid w:val="00A21CA7"/>
    <w:rsid w:val="00A22235"/>
    <w:rsid w:val="00A31E67"/>
    <w:rsid w:val="00A37704"/>
    <w:rsid w:val="00A4328F"/>
    <w:rsid w:val="00A46AB1"/>
    <w:rsid w:val="00A472AF"/>
    <w:rsid w:val="00A54C9E"/>
    <w:rsid w:val="00A7440E"/>
    <w:rsid w:val="00A7506A"/>
    <w:rsid w:val="00A8458B"/>
    <w:rsid w:val="00A9201B"/>
    <w:rsid w:val="00A94A76"/>
    <w:rsid w:val="00AB7B4A"/>
    <w:rsid w:val="00AC1196"/>
    <w:rsid w:val="00AC1F00"/>
    <w:rsid w:val="00AD0346"/>
    <w:rsid w:val="00AD2547"/>
    <w:rsid w:val="00AF735F"/>
    <w:rsid w:val="00B23489"/>
    <w:rsid w:val="00B31C26"/>
    <w:rsid w:val="00B33FF3"/>
    <w:rsid w:val="00B3532A"/>
    <w:rsid w:val="00B431C0"/>
    <w:rsid w:val="00B43D45"/>
    <w:rsid w:val="00B55F8D"/>
    <w:rsid w:val="00B63863"/>
    <w:rsid w:val="00B64E96"/>
    <w:rsid w:val="00B72BC9"/>
    <w:rsid w:val="00BA5137"/>
    <w:rsid w:val="00BB2840"/>
    <w:rsid w:val="00BB5609"/>
    <w:rsid w:val="00BB6BE6"/>
    <w:rsid w:val="00BB6EFE"/>
    <w:rsid w:val="00BB7542"/>
    <w:rsid w:val="00BC236C"/>
    <w:rsid w:val="00BD6885"/>
    <w:rsid w:val="00BE05B8"/>
    <w:rsid w:val="00BE27B5"/>
    <w:rsid w:val="00BE3E8E"/>
    <w:rsid w:val="00BF135E"/>
    <w:rsid w:val="00BF4F48"/>
    <w:rsid w:val="00C052D4"/>
    <w:rsid w:val="00C05857"/>
    <w:rsid w:val="00C10BD2"/>
    <w:rsid w:val="00C2433B"/>
    <w:rsid w:val="00C248A0"/>
    <w:rsid w:val="00C3093A"/>
    <w:rsid w:val="00C32527"/>
    <w:rsid w:val="00C370E4"/>
    <w:rsid w:val="00C37710"/>
    <w:rsid w:val="00C54914"/>
    <w:rsid w:val="00C6187D"/>
    <w:rsid w:val="00C64062"/>
    <w:rsid w:val="00C85569"/>
    <w:rsid w:val="00CC612A"/>
    <w:rsid w:val="00CD0166"/>
    <w:rsid w:val="00CE3C4F"/>
    <w:rsid w:val="00D022F9"/>
    <w:rsid w:val="00D123AA"/>
    <w:rsid w:val="00D22BDC"/>
    <w:rsid w:val="00D3078B"/>
    <w:rsid w:val="00D37264"/>
    <w:rsid w:val="00D47FC2"/>
    <w:rsid w:val="00D55AC2"/>
    <w:rsid w:val="00D66970"/>
    <w:rsid w:val="00D75046"/>
    <w:rsid w:val="00D7643A"/>
    <w:rsid w:val="00D867E7"/>
    <w:rsid w:val="00DA76C3"/>
    <w:rsid w:val="00DB2C8C"/>
    <w:rsid w:val="00DB3D95"/>
    <w:rsid w:val="00DC6488"/>
    <w:rsid w:val="00DC7037"/>
    <w:rsid w:val="00DD5A7F"/>
    <w:rsid w:val="00DD7F14"/>
    <w:rsid w:val="00DE08AB"/>
    <w:rsid w:val="00DE2F4D"/>
    <w:rsid w:val="00DE3952"/>
    <w:rsid w:val="00E07624"/>
    <w:rsid w:val="00E142AA"/>
    <w:rsid w:val="00E30B1A"/>
    <w:rsid w:val="00E30F6A"/>
    <w:rsid w:val="00E41D4C"/>
    <w:rsid w:val="00E519FF"/>
    <w:rsid w:val="00E54774"/>
    <w:rsid w:val="00E666A9"/>
    <w:rsid w:val="00E7112A"/>
    <w:rsid w:val="00E736F6"/>
    <w:rsid w:val="00E75495"/>
    <w:rsid w:val="00E852D6"/>
    <w:rsid w:val="00E93F26"/>
    <w:rsid w:val="00EA6A84"/>
    <w:rsid w:val="00EC013F"/>
    <w:rsid w:val="00EC3F43"/>
    <w:rsid w:val="00ED0963"/>
    <w:rsid w:val="00EE038F"/>
    <w:rsid w:val="00EE11F6"/>
    <w:rsid w:val="00EF5B1F"/>
    <w:rsid w:val="00F02209"/>
    <w:rsid w:val="00F0629A"/>
    <w:rsid w:val="00F2577A"/>
    <w:rsid w:val="00F25C5F"/>
    <w:rsid w:val="00F349A0"/>
    <w:rsid w:val="00F35851"/>
    <w:rsid w:val="00F40991"/>
    <w:rsid w:val="00F40D05"/>
    <w:rsid w:val="00F424E9"/>
    <w:rsid w:val="00F520F2"/>
    <w:rsid w:val="00F6044A"/>
    <w:rsid w:val="00F6643E"/>
    <w:rsid w:val="00F75C79"/>
    <w:rsid w:val="00F8435F"/>
    <w:rsid w:val="00F85821"/>
    <w:rsid w:val="00F910CE"/>
    <w:rsid w:val="00F91186"/>
    <w:rsid w:val="00F961F0"/>
    <w:rsid w:val="00F96901"/>
    <w:rsid w:val="00FA0436"/>
    <w:rsid w:val="00FA494F"/>
    <w:rsid w:val="00FB659A"/>
    <w:rsid w:val="00FC3A07"/>
    <w:rsid w:val="00FC528B"/>
    <w:rsid w:val="00FC5559"/>
    <w:rsid w:val="00FC7C4D"/>
    <w:rsid w:val="00FD0B25"/>
    <w:rsid w:val="00FD12F0"/>
    <w:rsid w:val="00FF1DF7"/>
    <w:rsid w:val="00FF5E81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1ED8C6"/>
  <w15:docId w15:val="{9516CFED-6663-45DA-AEA7-7595F901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AD0"/>
    <w:pPr>
      <w:keepNext/>
      <w:keepLines/>
      <w:pageBreakBefore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AD0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54914"/>
    <w:pPr>
      <w:tabs>
        <w:tab w:val="left" w:pos="759"/>
        <w:tab w:val="right" w:leader="dot" w:pos="8493"/>
      </w:tabs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rsid w:val="0040027E"/>
    <w:pPr>
      <w:ind w:left="720"/>
      <w:contextualSpacing/>
    </w:pPr>
  </w:style>
  <w:style w:type="paragraph" w:customStyle="1" w:styleId="Beschreibung">
    <w:name w:val="Beschreibung"/>
    <w:basedOn w:val="Standard"/>
    <w:qFormat/>
    <w:rsid w:val="008D5720"/>
    <w:pPr>
      <w:spacing w:line="240" w:lineRule="auto"/>
    </w:pPr>
    <w:rPr>
      <w:i/>
    </w:rPr>
  </w:style>
  <w:style w:type="paragraph" w:styleId="Funotentext">
    <w:name w:val="footnote text"/>
    <w:basedOn w:val="Standard"/>
    <w:link w:val="FunotentextZchn"/>
    <w:uiPriority w:val="99"/>
    <w:unhideWhenUsed/>
    <w:rsid w:val="005E20D8"/>
    <w:pPr>
      <w:spacing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E20D8"/>
    <w:rPr>
      <w:rFonts w:ascii="Palatino Linotype" w:eastAsia="Times New Roman" w:hAnsi="Palatino Linotype" w:cs="Times New Roman"/>
      <w:sz w:val="24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5E20D8"/>
    <w:rPr>
      <w:vertAlign w:val="superscript"/>
    </w:rPr>
  </w:style>
  <w:style w:type="character" w:customStyle="1" w:styleId="null">
    <w:name w:val="null"/>
    <w:basedOn w:val="Absatz-Standardschriftart"/>
    <w:rsid w:val="00D867E7"/>
  </w:style>
  <w:style w:type="character" w:styleId="Kommentarzeichen">
    <w:name w:val="annotation reference"/>
    <w:basedOn w:val="Absatz-Standardschriftart"/>
    <w:uiPriority w:val="99"/>
    <w:semiHidden/>
    <w:unhideWhenUsed/>
    <w:rsid w:val="00B6386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386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3863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38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3863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B63863"/>
    <w:pPr>
      <w:spacing w:after="0" w:line="240" w:lineRule="auto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4262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262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0E418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25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2577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hre\SS16\Android-Vorlesung\Templates-MME-und-Android\Formatvorlage_Android_SS14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1F37B-144C-4A53-9A8D-E87AD6A6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Formatvorlage_Android_SS14</Template>
  <TotalTime>0</TotalTime>
  <Pages>6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Teresa</cp:lastModifiedBy>
  <cp:revision>4</cp:revision>
  <cp:lastPrinted>2016-09-12T09:42:00Z</cp:lastPrinted>
  <dcterms:created xsi:type="dcterms:W3CDTF">2017-07-28T11:55:00Z</dcterms:created>
  <dcterms:modified xsi:type="dcterms:W3CDTF">2017-07-28T12:49:00Z</dcterms:modified>
</cp:coreProperties>
</file>